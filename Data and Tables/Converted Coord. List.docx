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image/bmp" Extension="bmp"/>
  <Default ContentType="image/x-wmf" Extension="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></w:pPr><w:r><w:rPr></w:rPr><w:t xml:space="preserve">List of converted coordinates</w:t><w:br/><w:br/><w:t xml:space="preserve">Conversion parameters:</w:t><w:br/><w:t xml:space="preserve">  Input coordinate system:  Galactic </w:t><w:br/><w:t xml:space="preserve">  Output coordinate system: Ecliptic</w:t><w:br/><w:t xml:space="preserve">  Name resolvers used:      GRB/SIMBAD+Sesame/NED</w:t><w:br/><w:t xml:space="preserve">    Local caches enabled</w:t><w:br/><w:br/><w:t xml:space="preserve">Input               | Output                   | Resolver       |  Offset(&quot;) | Warnings/Errors</w:t><w:br/><w:br/><w:t xml:space="preserve">PK</w:t></w:r></w:p><w:sectPr><w:pgMar w:bottom="1440" w:left="1440" w:right="1440" w:top="144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oNotTrackMoves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5B3"/>
    <w:rsid w:val="00F425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25B3"/>
    <w:rPr>
      <w:kern w:val="1"/>
      <w:sz w:val="24"/>
      <w:szCs w:val="24"/>
      <w:lang/>
    </w:rPr>
  </w:style>
  <w:style w:type="paragraph" w:styleId="List">
    <w:name w:val="List"/>
    <w:basedOn w:val="BodyText"/>
    <w:uiPriority w:val="99"/>
    <w:semiHidden/>
    <w:rPr>
      <w:rFonts w:cs="Tahoma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35</Words>
  <Characters>180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2009-05-06T09:47:00Z</dcterms:created>
</cp:coreProperties>
</file>